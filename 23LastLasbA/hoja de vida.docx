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rPr>
                <w:sz w:val="36"/>
                <w:shd w:val="clear" w:color="auto" w:fill="F9CEC2" w:themeFill="accent1" w:themeFillTint="33"/>
              </w:rPr>
              <w:alias w:val="Su nombre:"/>
              <w:tag w:val="Su nombre:"/>
              <w:id w:val="-1220516334"/>
              <w:placeholder>
                <w:docPart w:val="A7FE37E9E54D4DD4AD7B7425C8171A0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C60801" w:rsidRDefault="00837276" w:rsidP="00C60801">
                <w:pPr>
                  <w:pStyle w:val="Ttulo1"/>
                  <w:jc w:val="both"/>
                  <w:rPr>
                    <w:sz w:val="36"/>
                  </w:rPr>
                </w:pPr>
                <w:r>
                  <w:rPr>
                    <w:sz w:val="36"/>
                    <w:shd w:val="clear" w:color="auto" w:fill="F9CEC2" w:themeFill="accent1" w:themeFillTint="33"/>
                    <w:lang w:val="es-GT"/>
                  </w:rPr>
                  <w:t>linda aracely pineda flores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A5300F" w:themeColor="accent1"/>
                <w:bottom w:val="single" w:sz="8" w:space="0" w:color="A5300F" w:themeColor="accent1"/>
                <w:insideH w:val="single" w:sz="8" w:space="0" w:color="A5300F" w:themeColor="accent1"/>
                <w:insideV w:val="single" w:sz="8" w:space="0" w:color="A5300F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C60801">
              <w:trPr>
                <w:trHeight w:val="864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050A8DD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a5300f [3204]" strokecolor="#a5300f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a5300f [3204]" strokecolor="#a5300f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C60801">
              <w:trPr>
                <w:trHeight w:val="752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C60801" w:rsidP="00C60801">
                  <w:pPr>
                    <w:pStyle w:val="Ttulo3"/>
                    <w:jc w:val="both"/>
                  </w:pPr>
                  <w:r w:rsidRPr="00C6080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             </w:t>
                  </w:r>
                  <w:r w:rsidRPr="00C60801">
                    <w:rPr>
                      <w:sz w:val="18"/>
                    </w:rPr>
                    <w:t>Correo</w:t>
                  </w:r>
                  <w:r>
                    <w:rPr>
                      <w:sz w:val="18"/>
                    </w:rPr>
                    <w:t>.</w:t>
                  </w:r>
                  <w:r w:rsidRPr="00C60801">
                    <w:rPr>
                      <w:sz w:val="18"/>
                    </w:rPr>
                    <w:t>electrónico: lindapineda2001@gmail.com</w:t>
                  </w:r>
                </w:p>
              </w:tc>
            </w:tr>
            <w:tr w:rsidR="00441EB9" w:rsidRPr="005152F2" w:rsidTr="004B58C3">
              <w:trPr>
                <w:trHeight w:val="389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D4E1110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a5300f [3204]" strokecolor="#a5300f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a5300f [3204]" strokecolor="#a5300f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bookmarkStart w:id="0" w:name="_GoBack"/>
                  <w:bookmarkEnd w:id="0"/>
                </w:p>
              </w:tc>
            </w:tr>
            <w:tr w:rsidR="00441EB9" w:rsidRPr="005152F2" w:rsidTr="004B58C3">
              <w:trPr>
                <w:trHeight w:val="498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C60801" w:rsidP="00C60801">
                  <w:pPr>
                    <w:pStyle w:val="Ttulo3"/>
                  </w:pPr>
                  <w:r w:rsidRPr="00C60801">
                    <w:t>Teléfono</w:t>
                  </w:r>
                  <w:r>
                    <w:t>: 32068008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GT" w:eastAsia="es-GT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52425"/>
                            <wp:effectExtent l="0" t="0" r="13970" b="28575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52425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86DB121" id="Grupo 31" o:spid="_x0000_s1026" alt="Icono de LinkedIn" style="width:25.9pt;height:27.7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">
                            <v:shape id="Forma libre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a5300f [3204]" strokecolor="#a5300f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a5300f [3204]" strokecolor="#a5300f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B58C3">
              <w:trPr>
                <w:trHeight w:val="39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4B58C3">
                  <w:pPr>
                    <w:pStyle w:val="Ttulo3"/>
                    <w:jc w:val="both"/>
                  </w:pP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Default="004B58C3" w:rsidP="004B58C3">
                  <w:pPr>
                    <w:pStyle w:val="Ttulo3"/>
                  </w:pPr>
                  <w:r>
                    <w:t xml:space="preserve">Primera Av. 1-21 zona 1 de vila nueva </w:t>
                  </w:r>
                </w:p>
                <w:p w:rsidR="004B58C3" w:rsidRDefault="004B58C3" w:rsidP="004B58C3">
                  <w:pPr>
                    <w:pStyle w:val="Ttulo3"/>
                  </w:pPr>
                </w:p>
                <w:p w:rsidR="004B58C3" w:rsidRPr="00441EB9" w:rsidRDefault="004B58C3" w:rsidP="004B58C3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4B58C3">
                    <w:rPr>
                      <w:b/>
                    </w:rPr>
                    <w:t>EDAD:</w:t>
                  </w:r>
                  <w:r>
                    <w:t xml:space="preserve"> 17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3E4130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FBFB33891B9B4AC1B30CDC8E8DD85E9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EB6707D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a5300f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C60801" w:rsidP="00C60801">
                  <w:r>
                    <w:t xml:space="preserve">Ser el empresario que usted desee y que busque para que labore en su empresa 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3E4130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9EA53CF2A0954119B76199D509216FE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GT" w:eastAsia="es-GT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DFDF4D6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a5300f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C60801" w:rsidP="00C60801">
                  <w:r>
                    <w:t xml:space="preserve">Soy una joven muy </w:t>
                  </w:r>
                  <w:r w:rsidR="004B58C3">
                    <w:t>sociable</w:t>
                  </w:r>
                  <w:r>
                    <w:t xml:space="preserve"> muy </w:t>
                  </w:r>
                  <w:r w:rsidR="004B58C3">
                    <w:t xml:space="preserve">dinámica </w:t>
                  </w:r>
                  <w:r>
                    <w:t xml:space="preserve"> y comprensible </w:t>
                  </w:r>
                  <w:r w:rsidR="004B58C3">
                    <w:t xml:space="preserve">me gusta estar siempre en lo dinámico soy muy activa 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23924" w:type="dxa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  <w:gridCol w:w="5981"/>
              <w:gridCol w:w="5981"/>
              <w:gridCol w:w="5981"/>
            </w:tblGrid>
            <w:tr w:rsidR="00C60801" w:rsidTr="00C60801">
              <w:trPr>
                <w:trHeight w:val="269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C60801" w:rsidRPr="005152F2" w:rsidRDefault="00C60801" w:rsidP="008F6337">
                  <w:pPr>
                    <w:pStyle w:val="Ttulo2"/>
                  </w:pPr>
                  <w:r w:rsidRPr="00C60801">
                    <w:t>Experiencia</w:t>
                  </w:r>
                  <w:r>
                    <w:t xml:space="preserve"> laboral </w:t>
                  </w:r>
                </w:p>
                <w:p w:rsidR="00C60801" w:rsidRPr="0043426C" w:rsidRDefault="00C60801" w:rsidP="002B3890">
                  <w:pPr>
                    <w:pStyle w:val="Ttulo4"/>
                  </w:pPr>
                  <w:r>
                    <w:t xml:space="preserve"> </w:t>
                  </w:r>
                </w:p>
                <w:p w:rsidR="00C60801" w:rsidRPr="0043426C" w:rsidRDefault="00C60801" w:rsidP="0043426C">
                  <w:pPr>
                    <w:pStyle w:val="Ttulo4"/>
                  </w:pPr>
                  <w:sdt>
                    <w:sdtPr>
                      <w:alias w:val="Escriba el puesto y la compañía:"/>
                      <w:tag w:val="Escriba el puesto y la compañía:"/>
                      <w:id w:val="1612239417"/>
                      <w:placeholder>
                        <w:docPart w:val="EFFD3579254548E2A29396FD337D2D6D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43426C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:rsidR="00C60801" w:rsidRPr="005152F2" w:rsidRDefault="00C60801" w:rsidP="007B2F5C">
                  <w:pPr>
                    <w:pStyle w:val="Ttulo5"/>
                  </w:pPr>
                  <w:r>
                    <w:t>Actual mente trabajo en macdona</w:t>
                  </w:r>
                  <w:r w:rsidR="004B58C3">
                    <w:t>d</w:t>
                  </w:r>
                  <w:r>
                    <w:t xml:space="preserve">ls llevo rebajando alrededor de 11 meses en esa empresa </w:t>
                  </w:r>
                </w:p>
                <w:p w:rsidR="00C60801" w:rsidRDefault="00C60801" w:rsidP="00C60801">
                  <w:r>
                    <w:t xml:space="preserve"> </w:t>
                  </w:r>
                </w:p>
              </w:tc>
              <w:tc>
                <w:tcPr>
                  <w:tcW w:w="5981" w:type="dxa"/>
                </w:tcPr>
                <w:p w:rsidR="00C60801" w:rsidRPr="00C60801" w:rsidRDefault="00C60801" w:rsidP="008F6337">
                  <w:pPr>
                    <w:pStyle w:val="Ttulo2"/>
                  </w:pPr>
                </w:p>
              </w:tc>
              <w:tc>
                <w:tcPr>
                  <w:tcW w:w="5981" w:type="dxa"/>
                </w:tcPr>
                <w:p w:rsidR="00C60801" w:rsidRPr="00C60801" w:rsidRDefault="00C60801" w:rsidP="008F6337">
                  <w:pPr>
                    <w:pStyle w:val="Ttulo2"/>
                  </w:pPr>
                </w:p>
              </w:tc>
              <w:tc>
                <w:tcPr>
                  <w:tcW w:w="5981" w:type="dxa"/>
                </w:tcPr>
                <w:p w:rsidR="00C60801" w:rsidRPr="00C60801" w:rsidRDefault="00C60801" w:rsidP="008F6337">
                  <w:pPr>
                    <w:pStyle w:val="Ttulo2"/>
                  </w:pPr>
                </w:p>
              </w:tc>
            </w:tr>
            <w:tr w:rsidR="00C60801" w:rsidTr="00C60801">
              <w:trPr>
                <w:trHeight w:val="2745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C60801" w:rsidRPr="005152F2" w:rsidRDefault="00C60801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D80D7F80E4AE46E3B7A66EE5EA2E3FE4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C60801" w:rsidRPr="00C60801" w:rsidRDefault="00C60801" w:rsidP="002B3890">
                  <w:pPr>
                    <w:pStyle w:val="Ttulo4"/>
                    <w:rPr>
                      <w:b w:val="0"/>
                    </w:rPr>
                  </w:pPr>
                  <w:r w:rsidRPr="00C60801">
                    <w:rPr>
                      <w:b w:val="0"/>
                    </w:rPr>
                    <w:t>bachilerato en computaxcion con orientacion cientifica en el año 2018 en los establesimientos de liceo compu market</w:t>
                  </w:r>
                </w:p>
                <w:p w:rsidR="00C60801" w:rsidRPr="005152F2" w:rsidRDefault="00C60801" w:rsidP="007B2F5C">
                  <w:pPr>
                    <w:pStyle w:val="Ttulo5"/>
                  </w:pPr>
                </w:p>
                <w:p w:rsidR="00C60801" w:rsidRDefault="00C60801" w:rsidP="00C60801"/>
              </w:tc>
              <w:tc>
                <w:tcPr>
                  <w:tcW w:w="5981" w:type="dxa"/>
                </w:tcPr>
                <w:p w:rsidR="00C60801" w:rsidRDefault="00C60801" w:rsidP="008F6337">
                  <w:pPr>
                    <w:pStyle w:val="Ttulo2"/>
                  </w:pPr>
                </w:p>
              </w:tc>
              <w:tc>
                <w:tcPr>
                  <w:tcW w:w="5981" w:type="dxa"/>
                </w:tcPr>
                <w:p w:rsidR="00C60801" w:rsidRDefault="00C60801" w:rsidP="008F6337">
                  <w:pPr>
                    <w:pStyle w:val="Ttulo2"/>
                  </w:pPr>
                </w:p>
              </w:tc>
              <w:tc>
                <w:tcPr>
                  <w:tcW w:w="5981" w:type="dxa"/>
                </w:tcPr>
                <w:p w:rsidR="00C60801" w:rsidRDefault="00C60801" w:rsidP="008F6337">
                  <w:pPr>
                    <w:pStyle w:val="Ttulo2"/>
                  </w:pPr>
                </w:p>
              </w:tc>
            </w:tr>
            <w:tr w:rsidR="00C60801" w:rsidTr="00C60801">
              <w:tc>
                <w:tcPr>
                  <w:tcW w:w="5981" w:type="dxa"/>
                </w:tcPr>
                <w:p w:rsidR="00C60801" w:rsidRPr="005152F2" w:rsidRDefault="00C60801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6E11128D11D2430FA6D7C43B390AEAE4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C60801" w:rsidRDefault="00C60801" w:rsidP="00C60801">
                  <w:r>
                    <w:t xml:space="preserve">Desde los 10 </w:t>
                  </w:r>
                  <w:r w:rsidR="004B58C3">
                    <w:t>años</w:t>
                  </w:r>
                  <w:r>
                    <w:t xml:space="preserve"> de edad </w:t>
                  </w:r>
                  <w:r w:rsidR="004B58C3">
                    <w:t>he</w:t>
                  </w:r>
                  <w:r>
                    <w:t xml:space="preserve"> trabajado en una empresa familiar de lácteos </w:t>
                  </w:r>
                  <w:r w:rsidR="004B58C3">
                    <w:t xml:space="preserve">la cual ayudo mucho e mi desenvolvimiento como persona </w:t>
                  </w:r>
                </w:p>
                <w:p w:rsidR="00C60801" w:rsidRDefault="00C60801" w:rsidP="00C60801"/>
                <w:p w:rsidR="00C60801" w:rsidRDefault="00C60801" w:rsidP="00C60801"/>
                <w:p w:rsidR="00837276" w:rsidRDefault="00837276" w:rsidP="004B58C3">
                  <w:r>
                    <w:t xml:space="preserve">       </w:t>
                  </w:r>
                </w:p>
                <w:p w:rsidR="00C60801" w:rsidRDefault="00837276" w:rsidP="004B58C3">
                  <w:r>
                    <w:t xml:space="preserve">                            </w:t>
                  </w:r>
                  <w:r w:rsidR="004B58C3">
                    <w:rPr>
                      <w:noProof/>
                      <w:lang w:val="es-GT" w:eastAsia="es-GT"/>
                    </w:rPr>
                    <w:drawing>
                      <wp:inline distT="0" distB="0" distL="0" distR="0">
                        <wp:extent cx="1455101" cy="751205"/>
                        <wp:effectExtent l="0" t="0" r="0" b="0"/>
                        <wp:docPr id="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firma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8433" cy="7993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60801">
                    <w:rPr>
                      <w:noProof/>
                      <w:lang w:val="es-GT" w:eastAsia="es-GT"/>
                    </w:rPr>
                    <w:drawing>
                      <wp:inline distT="0" distB="0" distL="0" distR="0">
                        <wp:extent cx="1146790" cy="152912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20180501_111253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8193" cy="1530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81" w:type="dxa"/>
                </w:tcPr>
                <w:p w:rsidR="00C60801" w:rsidRDefault="00C60801" w:rsidP="008F6337">
                  <w:pPr>
                    <w:pStyle w:val="Ttulo2"/>
                  </w:pPr>
                </w:p>
              </w:tc>
              <w:tc>
                <w:tcPr>
                  <w:tcW w:w="5981" w:type="dxa"/>
                </w:tcPr>
                <w:p w:rsidR="00C60801" w:rsidRDefault="00C60801" w:rsidP="008F6337">
                  <w:pPr>
                    <w:pStyle w:val="Ttulo2"/>
                  </w:pPr>
                </w:p>
              </w:tc>
              <w:tc>
                <w:tcPr>
                  <w:tcW w:w="5981" w:type="dxa"/>
                </w:tcPr>
                <w:p w:rsidR="00C60801" w:rsidRDefault="00C60801" w:rsidP="008F6337">
                  <w:pPr>
                    <w:pStyle w:val="Ttulo2"/>
                  </w:pP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4126A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130" w:rsidRDefault="003E4130" w:rsidP="003856C9">
      <w:pPr>
        <w:spacing w:after="0" w:line="240" w:lineRule="auto"/>
      </w:pPr>
      <w:r>
        <w:separator/>
      </w:r>
    </w:p>
  </w:endnote>
  <w:endnote w:type="continuationSeparator" w:id="0">
    <w:p w:rsidR="003E4130" w:rsidRDefault="003E413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BA8077C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837276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edepgina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62B495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130" w:rsidRDefault="003E4130" w:rsidP="003856C9">
      <w:pPr>
        <w:spacing w:after="0" w:line="240" w:lineRule="auto"/>
      </w:pPr>
      <w:r>
        <w:separator/>
      </w:r>
    </w:p>
  </w:footnote>
  <w:footnote w:type="continuationSeparator" w:id="0">
    <w:p w:rsidR="003E4130" w:rsidRDefault="003E413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A8669B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Encabezado"/>
    </w:pPr>
    <w:r w:rsidRPr="00DC79BB"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018C12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01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E4130"/>
    <w:rsid w:val="003F4D31"/>
    <w:rsid w:val="004126A8"/>
    <w:rsid w:val="0043426C"/>
    <w:rsid w:val="00441EB9"/>
    <w:rsid w:val="00463463"/>
    <w:rsid w:val="00473EF8"/>
    <w:rsid w:val="004760E5"/>
    <w:rsid w:val="0048756A"/>
    <w:rsid w:val="004B58C3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37276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60801"/>
    <w:rsid w:val="00CE6306"/>
    <w:rsid w:val="00D11C4D"/>
    <w:rsid w:val="00D5067A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3D2A2-3219-4B40-BD8D-E552D7AA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A5300F" w:themeColor="accent1"/>
        <w:bottom w:val="single" w:sz="8" w:space="22" w:color="A5300F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A5300F" w:themeColor="accent1"/>
        <w:bottom w:val="single" w:sz="8" w:space="7" w:color="A5300F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2-28\AppData\Roaming\Microsoft\Plantilla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FE37E9E54D4DD4AD7B7425C8171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35EBB-5CDA-49BA-89A5-2F08DB21E6C5}"/>
      </w:docPartPr>
      <w:docPartBody>
        <w:p w:rsidR="00000000" w:rsidRDefault="00FD765D">
          <w:pPr>
            <w:pStyle w:val="A7FE37E9E54D4DD4AD7B7425C8171A04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FBFB33891B9B4AC1B30CDC8E8DD85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E164C-94F6-4BD6-88BD-3676B68CEFA3}"/>
      </w:docPartPr>
      <w:docPartBody>
        <w:p w:rsidR="00000000" w:rsidRDefault="00FD765D">
          <w:pPr>
            <w:pStyle w:val="FBFB33891B9B4AC1B30CDC8E8DD85E96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9EA53CF2A0954119B76199D509216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F0082-03C0-4056-9076-704E41FEA6F4}"/>
      </w:docPartPr>
      <w:docPartBody>
        <w:p w:rsidR="00000000" w:rsidRDefault="00FD765D">
          <w:pPr>
            <w:pStyle w:val="9EA53CF2A0954119B76199D509216FE6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EFFD3579254548E2A29396FD337D2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0D686-65D7-405C-8085-6F21631802FE}"/>
      </w:docPartPr>
      <w:docPartBody>
        <w:p w:rsidR="00000000" w:rsidRDefault="001E68BC" w:rsidP="001E68BC">
          <w:pPr>
            <w:pStyle w:val="EFFD3579254548E2A29396FD337D2D6D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D80D7F80E4AE46E3B7A66EE5EA2E3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3F46B-0FEF-4A4D-AF83-1397CF3349E5}"/>
      </w:docPartPr>
      <w:docPartBody>
        <w:p w:rsidR="00000000" w:rsidRDefault="001E68BC" w:rsidP="001E68BC">
          <w:pPr>
            <w:pStyle w:val="D80D7F80E4AE46E3B7A66EE5EA2E3FE4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6E11128D11D2430FA6D7C43B390AE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2B54A-FBA4-4E43-976E-C459659575F5}"/>
      </w:docPartPr>
      <w:docPartBody>
        <w:p w:rsidR="00000000" w:rsidRDefault="001E68BC" w:rsidP="001E68BC">
          <w:pPr>
            <w:pStyle w:val="6E11128D11D2430FA6D7C43B390AEAE4"/>
          </w:pPr>
          <w:r w:rsidRPr="005152F2">
            <w:rPr>
              <w:lang w:bidi="es-ES"/>
            </w:rPr>
            <w:t>Experiencia de voluntariado o liderazgo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BC"/>
    <w:rsid w:val="001E68BC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FE37E9E54D4DD4AD7B7425C8171A04">
    <w:name w:val="A7FE37E9E54D4DD4AD7B7425C8171A04"/>
  </w:style>
  <w:style w:type="paragraph" w:customStyle="1" w:styleId="D46BD5500F1247029B6334D51115B2F1">
    <w:name w:val="D46BD5500F1247029B6334D51115B2F1"/>
  </w:style>
  <w:style w:type="paragraph" w:customStyle="1" w:styleId="2F208ECBF259496195235AA6DE20DEB4">
    <w:name w:val="2F208ECBF259496195235AA6DE20DEB4"/>
  </w:style>
  <w:style w:type="paragraph" w:customStyle="1" w:styleId="394B1CCD3B4D474BAB3B1A07425824AB">
    <w:name w:val="394B1CCD3B4D474BAB3B1A07425824AB"/>
  </w:style>
  <w:style w:type="paragraph" w:customStyle="1" w:styleId="42FF930DAEB3475496F236A928D0D704">
    <w:name w:val="42FF930DAEB3475496F236A928D0D704"/>
  </w:style>
  <w:style w:type="paragraph" w:customStyle="1" w:styleId="FBFB33891B9B4AC1B30CDC8E8DD85E96">
    <w:name w:val="FBFB33891B9B4AC1B30CDC8E8DD85E96"/>
  </w:style>
  <w:style w:type="paragraph" w:customStyle="1" w:styleId="3F4A500207874C958C063F5B363087D3">
    <w:name w:val="3F4A500207874C958C063F5B363087D3"/>
  </w:style>
  <w:style w:type="paragraph" w:customStyle="1" w:styleId="9EA53CF2A0954119B76199D509216FE6">
    <w:name w:val="9EA53CF2A0954119B76199D509216FE6"/>
  </w:style>
  <w:style w:type="paragraph" w:customStyle="1" w:styleId="D66AF9FCE8194D82B3005E37CC8C6C87">
    <w:name w:val="D66AF9FCE8194D82B3005E37CC8C6C87"/>
  </w:style>
  <w:style w:type="paragraph" w:customStyle="1" w:styleId="08B2B850459649A1A580B1064A5F038F">
    <w:name w:val="08B2B850459649A1A580B1064A5F038F"/>
  </w:style>
  <w:style w:type="paragraph" w:customStyle="1" w:styleId="0BC99F17C53E44D0B7D609B97508333E">
    <w:name w:val="0BC99F17C53E44D0B7D609B97508333E"/>
  </w:style>
  <w:style w:type="paragraph" w:customStyle="1" w:styleId="CB063DF3DAA7499BB376D90B5BED51B1">
    <w:name w:val="CB063DF3DAA7499BB376D90B5BED51B1"/>
  </w:style>
  <w:style w:type="paragraph" w:customStyle="1" w:styleId="09CB0228F9A442B5ACAF8332A5B083EB">
    <w:name w:val="09CB0228F9A442B5ACAF8332A5B083EB"/>
  </w:style>
  <w:style w:type="paragraph" w:customStyle="1" w:styleId="5D266B09D46741BB921182535A40FC21">
    <w:name w:val="5D266B09D46741BB921182535A40FC21"/>
  </w:style>
  <w:style w:type="paragraph" w:customStyle="1" w:styleId="816C8DEA870C469481BEDF7AD8B2440E">
    <w:name w:val="816C8DEA870C469481BEDF7AD8B2440E"/>
  </w:style>
  <w:style w:type="paragraph" w:customStyle="1" w:styleId="C1B47E57043D41D091653E509B3B99D8">
    <w:name w:val="C1B47E57043D41D091653E509B3B99D8"/>
  </w:style>
  <w:style w:type="paragraph" w:customStyle="1" w:styleId="92F5B592AF3C49AEA45DEE7C6C7D7EDD">
    <w:name w:val="92F5B592AF3C49AEA45DEE7C6C7D7EDD"/>
  </w:style>
  <w:style w:type="paragraph" w:customStyle="1" w:styleId="994638F9E35F459C974EA7AD973F517C">
    <w:name w:val="994638F9E35F459C974EA7AD973F517C"/>
  </w:style>
  <w:style w:type="paragraph" w:customStyle="1" w:styleId="E2224F0EA2E54F62A5A363FD389CF4AD">
    <w:name w:val="E2224F0EA2E54F62A5A363FD389CF4AD"/>
  </w:style>
  <w:style w:type="paragraph" w:customStyle="1" w:styleId="25A5100B0D9F470D81CE58108E080B87">
    <w:name w:val="25A5100B0D9F470D81CE58108E080B87"/>
  </w:style>
  <w:style w:type="paragraph" w:customStyle="1" w:styleId="400271BD2682454E950BCC0D47E1D1EA">
    <w:name w:val="400271BD2682454E950BCC0D47E1D1EA"/>
  </w:style>
  <w:style w:type="paragraph" w:customStyle="1" w:styleId="7A3CA38940414961BB740DE09F999639">
    <w:name w:val="7A3CA38940414961BB740DE09F999639"/>
  </w:style>
  <w:style w:type="paragraph" w:customStyle="1" w:styleId="7F52FD8DFD5F4EF89CCE02AF52403C54">
    <w:name w:val="7F52FD8DFD5F4EF89CCE02AF52403C54"/>
    <w:rsid w:val="001E68BC"/>
  </w:style>
  <w:style w:type="paragraph" w:customStyle="1" w:styleId="82FE745BAD0847349519195DCC730B5E">
    <w:name w:val="82FE745BAD0847349519195DCC730B5E"/>
    <w:rsid w:val="001E68BC"/>
  </w:style>
  <w:style w:type="paragraph" w:customStyle="1" w:styleId="08C0F2E195D246C8B27BD1918BF53B66">
    <w:name w:val="08C0F2E195D246C8B27BD1918BF53B66"/>
    <w:rsid w:val="001E68BC"/>
  </w:style>
  <w:style w:type="paragraph" w:customStyle="1" w:styleId="61162AA30A9F4222BB0832E245E9B59D">
    <w:name w:val="61162AA30A9F4222BB0832E245E9B59D"/>
    <w:rsid w:val="001E68BC"/>
  </w:style>
  <w:style w:type="paragraph" w:customStyle="1" w:styleId="72B816BC4E5045689D9A0E0EBC9A4201">
    <w:name w:val="72B816BC4E5045689D9A0E0EBC9A4201"/>
    <w:rsid w:val="001E68BC"/>
  </w:style>
  <w:style w:type="paragraph" w:customStyle="1" w:styleId="F2761ACFBC3245A8AE09803C8DDBBB03">
    <w:name w:val="F2761ACFBC3245A8AE09803C8DDBBB03"/>
    <w:rsid w:val="001E68BC"/>
  </w:style>
  <w:style w:type="paragraph" w:customStyle="1" w:styleId="E304DAB4A6414DA89400E6AB65026DD5">
    <w:name w:val="E304DAB4A6414DA89400E6AB65026DD5"/>
    <w:rsid w:val="001E68BC"/>
  </w:style>
  <w:style w:type="paragraph" w:customStyle="1" w:styleId="60A537EEE88D481592695DA513655002">
    <w:name w:val="60A537EEE88D481592695DA513655002"/>
    <w:rsid w:val="001E68BC"/>
  </w:style>
  <w:style w:type="paragraph" w:customStyle="1" w:styleId="B4808008C5FE4824AE378703667DDB0A">
    <w:name w:val="B4808008C5FE4824AE378703667DDB0A"/>
    <w:rsid w:val="001E68BC"/>
  </w:style>
  <w:style w:type="paragraph" w:customStyle="1" w:styleId="F34EB3102A57406FB999384A254B5DD2">
    <w:name w:val="F34EB3102A57406FB999384A254B5DD2"/>
    <w:rsid w:val="001E68BC"/>
  </w:style>
  <w:style w:type="paragraph" w:customStyle="1" w:styleId="559DA1A2C8774964947E1F4D0AAC4F5B">
    <w:name w:val="559DA1A2C8774964947E1F4D0AAC4F5B"/>
    <w:rsid w:val="001E68BC"/>
  </w:style>
  <w:style w:type="paragraph" w:customStyle="1" w:styleId="F6F4E31635A0493C9D42F0414D123B49">
    <w:name w:val="F6F4E31635A0493C9D42F0414D123B49"/>
    <w:rsid w:val="001E68BC"/>
  </w:style>
  <w:style w:type="paragraph" w:customStyle="1" w:styleId="E1326E420A4C4E24A694B51D3A42484E">
    <w:name w:val="E1326E420A4C4E24A694B51D3A42484E"/>
    <w:rsid w:val="001E68BC"/>
  </w:style>
  <w:style w:type="paragraph" w:customStyle="1" w:styleId="FBE8D6ADDF264548BE6C5594920A3F90">
    <w:name w:val="FBE8D6ADDF264548BE6C5594920A3F90"/>
    <w:rsid w:val="001E68BC"/>
  </w:style>
  <w:style w:type="paragraph" w:customStyle="1" w:styleId="9C5F89FF91E1447AB75AFF7CA9BA93EF">
    <w:name w:val="9C5F89FF91E1447AB75AFF7CA9BA93EF"/>
    <w:rsid w:val="001E68BC"/>
  </w:style>
  <w:style w:type="paragraph" w:customStyle="1" w:styleId="9C69C6E5CCDA4ED3832F0AD0C755EA96">
    <w:name w:val="9C69C6E5CCDA4ED3832F0AD0C755EA96"/>
    <w:rsid w:val="001E68BC"/>
  </w:style>
  <w:style w:type="paragraph" w:customStyle="1" w:styleId="A9EBCCC78D51465E92743EA12F4C5C7D">
    <w:name w:val="A9EBCCC78D51465E92743EA12F4C5C7D"/>
    <w:rsid w:val="001E68BC"/>
  </w:style>
  <w:style w:type="paragraph" w:customStyle="1" w:styleId="C4D18E6D57F54295989A4679927F07C8">
    <w:name w:val="C4D18E6D57F54295989A4679927F07C8"/>
    <w:rsid w:val="001E68BC"/>
  </w:style>
  <w:style w:type="paragraph" w:customStyle="1" w:styleId="646B2E07304B471D84157F2EB9176A66">
    <w:name w:val="646B2E07304B471D84157F2EB9176A66"/>
    <w:rsid w:val="001E68BC"/>
  </w:style>
  <w:style w:type="paragraph" w:customStyle="1" w:styleId="80B007B55DBB49F1A462F55893979F77">
    <w:name w:val="80B007B55DBB49F1A462F55893979F77"/>
    <w:rsid w:val="001E68BC"/>
  </w:style>
  <w:style w:type="paragraph" w:customStyle="1" w:styleId="E46F9F184C9345C6A2FCCB07DA67EFC1">
    <w:name w:val="E46F9F184C9345C6A2FCCB07DA67EFC1"/>
    <w:rsid w:val="001E68BC"/>
  </w:style>
  <w:style w:type="paragraph" w:customStyle="1" w:styleId="E1DB4CC86CFF45028C6B8648FCBC98DC">
    <w:name w:val="E1DB4CC86CFF45028C6B8648FCBC98DC"/>
    <w:rsid w:val="001E68BC"/>
  </w:style>
  <w:style w:type="paragraph" w:customStyle="1" w:styleId="C62D7C1311DB4294B1DF500AB36CB528">
    <w:name w:val="C62D7C1311DB4294B1DF500AB36CB528"/>
    <w:rsid w:val="001E68BC"/>
  </w:style>
  <w:style w:type="paragraph" w:customStyle="1" w:styleId="B83A680379B840AA827C2529D99412E9">
    <w:name w:val="B83A680379B840AA827C2529D99412E9"/>
    <w:rsid w:val="001E68BC"/>
  </w:style>
  <w:style w:type="paragraph" w:customStyle="1" w:styleId="4D174CCE74544EF98A4E1DE644E080F4">
    <w:name w:val="4D174CCE74544EF98A4E1DE644E080F4"/>
    <w:rsid w:val="001E68BC"/>
  </w:style>
  <w:style w:type="paragraph" w:customStyle="1" w:styleId="E629027DD83B4D6C8979D84542681D86">
    <w:name w:val="E629027DD83B4D6C8979D84542681D86"/>
    <w:rsid w:val="001E68BC"/>
  </w:style>
  <w:style w:type="paragraph" w:customStyle="1" w:styleId="EFFD3579254548E2A29396FD337D2D6D">
    <w:name w:val="EFFD3579254548E2A29396FD337D2D6D"/>
    <w:rsid w:val="001E68BC"/>
  </w:style>
  <w:style w:type="paragraph" w:customStyle="1" w:styleId="D80D7F80E4AE46E3B7A66EE5EA2E3FE4">
    <w:name w:val="D80D7F80E4AE46E3B7A66EE5EA2E3FE4"/>
    <w:rsid w:val="001E68BC"/>
  </w:style>
  <w:style w:type="paragraph" w:customStyle="1" w:styleId="6E11128D11D2430FA6D7C43B390AEAE4">
    <w:name w:val="6E11128D11D2430FA6D7C43B390AEAE4"/>
    <w:rsid w:val="001E68BC"/>
  </w:style>
  <w:style w:type="paragraph" w:customStyle="1" w:styleId="AB78322C55754BAE83953F3D931D68EB">
    <w:name w:val="AB78322C55754BAE83953F3D931D68EB"/>
    <w:rsid w:val="001E68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33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aracely pineda flores</dc:creator>
  <cp:keywords/>
  <dc:description/>
  <cp:lastModifiedBy>PC2-28</cp:lastModifiedBy>
  <cp:revision>1</cp:revision>
  <dcterms:created xsi:type="dcterms:W3CDTF">2018-08-15T16:30:00Z</dcterms:created>
  <dcterms:modified xsi:type="dcterms:W3CDTF">2018-08-15T17:04:00Z</dcterms:modified>
</cp:coreProperties>
</file>